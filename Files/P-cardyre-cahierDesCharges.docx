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2D40CE" w:rsidP="002D40CE">
            <w:pPr>
              <w:pStyle w:val="NOM"/>
            </w:pPr>
            <w:r>
              <w:t>Cardy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2D40CE">
              <w:t xml:space="preserve"> Remy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653F8D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76209F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64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CF52ED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E44F39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48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2D40CE" w:rsidP="001A1C17">
            <w:pPr>
              <w:pStyle w:val="Corpsdetexte"/>
              <w:spacing w:after="0"/>
              <w:ind w:left="426"/>
              <w:jc w:val="both"/>
            </w:pPr>
            <w:r>
              <w:t xml:space="preserve">Site Web </w:t>
            </w:r>
            <w:r w:rsidR="009759EC">
              <w:t xml:space="preserve">Musique </w:t>
            </w:r>
            <w:r>
              <w:t>Stre</w:t>
            </w:r>
            <w:r w:rsidR="00D8286D">
              <w:t>a</w:t>
            </w:r>
            <w:r>
              <w:t>ming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2D40CE" w:rsidP="000F4706">
            <w:pPr>
              <w:pStyle w:val="Corpsdetexte"/>
              <w:spacing w:after="0"/>
              <w:ind w:left="426"/>
            </w:pPr>
            <w:r>
              <w:t xml:space="preserve">Créer un site </w:t>
            </w:r>
            <w:r w:rsidR="000F4706">
              <w:t>qui gère des musiques</w:t>
            </w:r>
            <w:r w:rsidR="008C46E1">
              <w:t>, avec la lecture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8C46E1" w:rsidP="00723EAA">
            <w:pPr>
              <w:pStyle w:val="Corpsdetexte"/>
              <w:spacing w:after="0"/>
              <w:ind w:left="426"/>
            </w:pPr>
            <w:r>
              <w:t xml:space="preserve">1 PC </w:t>
            </w:r>
          </w:p>
          <w:p w:rsidR="00723EAA" w:rsidRDefault="008C46E1" w:rsidP="00723EAA">
            <w:pPr>
              <w:pStyle w:val="Corpsdetexte"/>
              <w:spacing w:after="0"/>
              <w:ind w:left="426"/>
            </w:pPr>
            <w:r>
              <w:t>1 Un serveur Web</w:t>
            </w:r>
          </w:p>
          <w:p w:rsidR="00771EED" w:rsidRDefault="008C46E1" w:rsidP="00723EAA">
            <w:pPr>
              <w:pStyle w:val="Corpsdetexte"/>
              <w:spacing w:after="0"/>
              <w:ind w:left="426"/>
            </w:pPr>
            <w:r>
              <w:t>1 base de donnée</w:t>
            </w:r>
          </w:p>
          <w:p w:rsidR="008C46E1" w:rsidRDefault="008C46E1" w:rsidP="00723EAA">
            <w:pPr>
              <w:pStyle w:val="Corpsdetexte"/>
              <w:spacing w:after="0"/>
              <w:ind w:left="426"/>
            </w:pPr>
            <w:r>
              <w:t>1 logiciel de développement Web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2D40CE" w:rsidP="0012683C">
            <w:pPr>
              <w:pStyle w:val="Corpsdetexte"/>
              <w:spacing w:after="0"/>
              <w:ind w:left="426"/>
            </w:pPr>
            <w:r>
              <w:t>Modules Web</w:t>
            </w:r>
            <w:r w:rsidR="00CE17F4">
              <w:t> : 101, 133, 151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27EDD" w:rsidRDefault="002D40CE" w:rsidP="002D28B5">
      <w:pPr>
        <w:pStyle w:val="Corpsdetexte"/>
        <w:spacing w:after="0"/>
        <w:ind w:left="426"/>
      </w:pPr>
      <w:r>
        <w:t xml:space="preserve">Créer un site web comportant une base de donné qui gère des musiques </w:t>
      </w:r>
      <w:r w:rsidR="00B41E80">
        <w:t xml:space="preserve">avec la lecture à distance </w:t>
      </w:r>
      <w:r w:rsidR="00B36F91">
        <w:t>(</w:t>
      </w:r>
      <w:r>
        <w:t>exemple : Soundcloud)</w:t>
      </w:r>
      <w:r w:rsidR="00B41E80">
        <w:t xml:space="preserve"> avec un login permettant de se connecter soit en Admin avec les droits de modifier soit en tant qu’utilisateur normal</w:t>
      </w:r>
    </w:p>
    <w:p w:rsidR="001F004E" w:rsidRDefault="001F004E" w:rsidP="002D28B5">
      <w:pPr>
        <w:pStyle w:val="Corpsdetexte"/>
        <w:spacing w:after="0"/>
        <w:ind w:left="426"/>
      </w:pPr>
    </w:p>
    <w:p w:rsidR="00F44E2A" w:rsidRDefault="00F44E2A" w:rsidP="002D28B5">
      <w:pPr>
        <w:pStyle w:val="Corpsdetexte"/>
        <w:spacing w:after="0"/>
        <w:ind w:left="426"/>
      </w:pPr>
      <w:r>
        <w:t>1 Créer la base de donné</w:t>
      </w:r>
    </w:p>
    <w:p w:rsidR="00F44E2A" w:rsidRDefault="00F44E2A" w:rsidP="002D28B5">
      <w:pPr>
        <w:pStyle w:val="Corpsdetexte"/>
        <w:spacing w:after="0"/>
        <w:ind w:left="426"/>
      </w:pPr>
      <w:r>
        <w:t>2 Créer l’html et le CSS du site Web</w:t>
      </w:r>
    </w:p>
    <w:p w:rsidR="00F44E2A" w:rsidRDefault="00F44E2A" w:rsidP="002D28B5">
      <w:pPr>
        <w:pStyle w:val="Corpsdetexte"/>
        <w:spacing w:after="0"/>
        <w:ind w:left="426"/>
      </w:pPr>
      <w:r>
        <w:t>3 Créer le module de lecture des morceaux</w:t>
      </w:r>
    </w:p>
    <w:p w:rsidR="00F44E2A" w:rsidRDefault="00F44E2A" w:rsidP="002D28B5">
      <w:pPr>
        <w:pStyle w:val="Corpsdetexte"/>
        <w:spacing w:after="0"/>
        <w:ind w:left="426"/>
      </w:pPr>
      <w:r>
        <w:t>4 Lier les morceaux au lecteur</w:t>
      </w:r>
    </w:p>
    <w:p w:rsidR="00F44E2A" w:rsidRDefault="00F44E2A" w:rsidP="002D28B5">
      <w:pPr>
        <w:pStyle w:val="Corpsdetexte"/>
        <w:spacing w:after="0"/>
        <w:ind w:left="426"/>
      </w:pPr>
      <w:r>
        <w:t>5 Créer le login avec les droits (si admin tous les droits sinon juste lecture)</w:t>
      </w:r>
    </w:p>
    <w:p w:rsidR="00F44E2A" w:rsidRPr="00D27EDD" w:rsidRDefault="00F44E2A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lastRenderedPageBreak/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8C6A03" w:rsidP="00FF2800">
            <w:pPr>
              <w:pStyle w:val="Corpsdetexte"/>
              <w:spacing w:after="0"/>
              <w:jc w:val="both"/>
            </w:pPr>
            <w:r>
              <w:t>Lecture des morceaux</w:t>
            </w:r>
          </w:p>
          <w:p w:rsidR="008C6A03" w:rsidRDefault="008C6A03" w:rsidP="00FF2800">
            <w:pPr>
              <w:pStyle w:val="Corpsdetexte"/>
              <w:spacing w:after="0"/>
              <w:jc w:val="both"/>
            </w:pPr>
            <w:r>
              <w:t>Login Administrateur</w:t>
            </w:r>
          </w:p>
          <w:p w:rsidR="008C6A03" w:rsidRDefault="008C6A03" w:rsidP="00FF2800">
            <w:pPr>
              <w:pStyle w:val="Corpsdetexte"/>
              <w:spacing w:after="0"/>
              <w:jc w:val="both"/>
            </w:pPr>
            <w:r>
              <w:t>Login Normal</w:t>
            </w:r>
          </w:p>
          <w:p w:rsidR="008C6A03" w:rsidRDefault="008C6A03" w:rsidP="00FF2800">
            <w:pPr>
              <w:pStyle w:val="Corpsdetexte"/>
              <w:spacing w:after="0"/>
              <w:jc w:val="both"/>
            </w:pPr>
            <w:r>
              <w:t>Esthétique</w:t>
            </w:r>
          </w:p>
          <w:p w:rsidR="001F004E" w:rsidRDefault="001F004E" w:rsidP="00FF2800">
            <w:pPr>
              <w:pStyle w:val="Corpsdetexte"/>
              <w:spacing w:after="0"/>
              <w:jc w:val="both"/>
            </w:pPr>
            <w:r>
              <w:t>Fonctionnalités</w:t>
            </w:r>
          </w:p>
          <w:p w:rsidR="00E35ED3" w:rsidRDefault="00E35ED3" w:rsidP="00FF2800">
            <w:pPr>
              <w:pStyle w:val="Corpsdetexte"/>
              <w:spacing w:after="0"/>
              <w:jc w:val="both"/>
            </w:pPr>
            <w:r>
              <w:t>Base de donnée</w:t>
            </w:r>
            <w:bookmarkStart w:id="0" w:name="_GoBack"/>
            <w:bookmarkEnd w:id="0"/>
          </w:p>
          <w:p w:rsidR="008C6A03" w:rsidRDefault="008C6A03" w:rsidP="00FF2800">
            <w:pPr>
              <w:pStyle w:val="Corpsdetexte"/>
              <w:spacing w:after="0"/>
              <w:jc w:val="both"/>
            </w:pPr>
          </w:p>
          <w:p w:rsidR="008C6A03" w:rsidRDefault="008C6A03" w:rsidP="00FF2800">
            <w:pPr>
              <w:pStyle w:val="Corpsdetexte"/>
              <w:spacing w:after="0"/>
              <w:jc w:val="both"/>
            </w:pPr>
          </w:p>
        </w:tc>
      </w:tr>
      <w:tr w:rsidR="00FF2800">
        <w:trPr>
          <w:jc w:val="center"/>
        </w:trPr>
        <w:tc>
          <w:tcPr>
            <w:tcW w:w="5000" w:type="pct"/>
          </w:tcPr>
          <w:p w:rsidR="00FF2800" w:rsidRDefault="00FF2800" w:rsidP="00FF2800">
            <w:pPr>
              <w:pStyle w:val="Corpsdetexte"/>
              <w:spacing w:after="0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8E" w:rsidRDefault="00C06E8E">
      <w:r>
        <w:separator/>
      </w:r>
    </w:p>
  </w:endnote>
  <w:endnote w:type="continuationSeparator" w:id="0">
    <w:p w:rsidR="00C06E8E" w:rsidRDefault="00C0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759EC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  <w:lang w:val="de-DE"/>
            </w:rPr>
            <w:fldChar w:fldCharType="begin"/>
          </w:r>
          <w:r>
            <w:rPr>
              <w:sz w:val="16"/>
              <w:szCs w:val="16"/>
              <w:lang w:val="de-DE"/>
            </w:rPr>
            <w:instrText xml:space="preserve"> FILENAME   \* MERGEFORMAT </w:instrText>
          </w:r>
          <w:r>
            <w:rPr>
              <w:sz w:val="16"/>
              <w:szCs w:val="16"/>
              <w:lang w:val="de-DE"/>
            </w:rPr>
            <w:fldChar w:fldCharType="separate"/>
          </w:r>
          <w:r>
            <w:rPr>
              <w:noProof/>
              <w:sz w:val="16"/>
              <w:szCs w:val="16"/>
              <w:lang w:val="de-DE"/>
            </w:rPr>
            <w:t>P-cardyre-cahierDesCharges.docx</w:t>
          </w:r>
          <w:r>
            <w:rPr>
              <w:sz w:val="16"/>
              <w:szCs w:val="16"/>
              <w:lang w:val="de-DE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35ED3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35ED3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</w:t>
          </w:r>
          <w:r w:rsidR="00D8286D">
            <w:rPr>
              <w:sz w:val="16"/>
              <w:szCs w:val="16"/>
            </w:rPr>
            <w:t>9.01.2017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2D40CE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19BB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2D40CE">
      <w:rPr>
        <w:rFonts w:cs="Arial"/>
        <w:noProof/>
        <w:snapToGrid w:val="0"/>
        <w:sz w:val="12"/>
      </w:rPr>
      <w:t>Document1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9759EC">
      <w:rPr>
        <w:rFonts w:cs="Arial"/>
        <w:noProof/>
        <w:snapToGrid w:val="0"/>
        <w:sz w:val="12"/>
      </w:rPr>
      <w:t>09/01/2017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9759EC">
      <w:rPr>
        <w:rFonts w:cs="Arial"/>
        <w:noProof/>
        <w:snapToGrid w:val="0"/>
        <w:sz w:val="12"/>
      </w:rPr>
      <w:t>14:40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2D40CE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8E" w:rsidRDefault="00C06E8E">
      <w:r>
        <w:separator/>
      </w:r>
    </w:p>
  </w:footnote>
  <w:footnote w:type="continuationSeparator" w:id="0">
    <w:p w:rsidR="00C06E8E" w:rsidRDefault="00C06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15pt;height:12.1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CE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4706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17568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04E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40CE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5F6C6C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3F8D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09F"/>
    <w:rsid w:val="007625C0"/>
    <w:rsid w:val="007625D7"/>
    <w:rsid w:val="007639F4"/>
    <w:rsid w:val="007648D6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46E1"/>
    <w:rsid w:val="008C667D"/>
    <w:rsid w:val="008C6A03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759EC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36F91"/>
    <w:rsid w:val="00B418D4"/>
    <w:rsid w:val="00B41E80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06E8E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17F4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31D2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286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5ED3"/>
    <w:rsid w:val="00E362F4"/>
    <w:rsid w:val="00E36F84"/>
    <w:rsid w:val="00E44F39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4E2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4B99"/>
    <w:rsid w:val="00FE6A20"/>
    <w:rsid w:val="00FE6E43"/>
    <w:rsid w:val="00FF0793"/>
    <w:rsid w:val="00FF1C51"/>
    <w:rsid w:val="00FF2800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841344"/>
  <w15:docId w15:val="{433F503F-1936-48EF-8061-81DE7EF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dyre\Desktop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513C4-72C9-4938-AA4A-921B8A6E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49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ETML</cp:lastModifiedBy>
  <cp:revision>20</cp:revision>
  <cp:lastPrinted>2012-05-29T06:48:00Z</cp:lastPrinted>
  <dcterms:created xsi:type="dcterms:W3CDTF">2017-01-09T12:56:00Z</dcterms:created>
  <dcterms:modified xsi:type="dcterms:W3CDTF">2017-01-09T14:14:00Z</dcterms:modified>
</cp:coreProperties>
</file>